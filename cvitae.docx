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933024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DC11E4B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3CD4AA0" wp14:editId="45B4A87A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937134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3CD4AA0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60937134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4B3F33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09ED431193D7484BA72C550AFA38A6B5"/>
              </w:placeholder>
              <w:temporary/>
              <w:showingPlcHdr/>
              <w15:appearance w15:val="hidden"/>
            </w:sdtPr>
            <w:sdtEndPr/>
            <w:sdtContent>
              <w:p w14:paraId="068597BD" w14:textId="77777777" w:rsidR="001B2ABD" w:rsidRPr="0059649E" w:rsidRDefault="001B2ABD" w:rsidP="001B2ABD">
                <w:pPr>
                  <w:pStyle w:val="Ttulo"/>
                </w:pPr>
                <w:r w:rsidRPr="0059649E">
                  <w:rPr>
                    <w:lang w:bidi="es-ES"/>
                  </w:rPr>
                  <w:t>Nombre</w:t>
                </w:r>
                <w:r w:rsidRPr="0059649E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32"/>
                <w:w w:val="89"/>
              </w:rPr>
              <w:id w:val="2107002140"/>
              <w:placeholder>
                <w:docPart w:val="F845960139FC4A23B8B9E25784085C81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4E1AE794" w14:textId="77777777" w:rsidR="001B2ABD" w:rsidRPr="0059649E" w:rsidRDefault="001B2ABD" w:rsidP="001B2ABD">
                <w:pPr>
                  <w:pStyle w:val="Subttulo"/>
                </w:pPr>
                <w:r w:rsidRPr="009A09AC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9A09AC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14:paraId="0C7EC44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1ED179130FCB43E2985DBD35DFFC4DDC"/>
              </w:placeholder>
              <w:temporary/>
              <w:showingPlcHdr/>
              <w15:appearance w15:val="hidden"/>
            </w:sdtPr>
            <w:sdtEndPr/>
            <w:sdtContent>
              <w:p w14:paraId="34EABAF4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D9AA241ACFDE4EDC971D186CB808498A"/>
              </w:placeholder>
              <w:temporary/>
              <w:showingPlcHdr/>
              <w15:appearance w15:val="hidden"/>
            </w:sdtPr>
            <w:sdtEndPr/>
            <w:sdtContent>
              <w:p w14:paraId="2C12EACC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6CC66AE0" w14:textId="77777777" w:rsidR="009260CD" w:rsidRPr="0059649E" w:rsidRDefault="009260CD" w:rsidP="009260CD"/>
              <w:p w14:paraId="12FEFA41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5AD35239" w14:textId="77777777" w:rsidR="00036450" w:rsidRPr="0059649E" w:rsidRDefault="00036450" w:rsidP="00036450"/>
          <w:sdt>
            <w:sdtPr>
              <w:id w:val="-1954003311"/>
              <w:placeholder>
                <w:docPart w:val="DC46CFCB5AA34C42B55B1A6F3D46459A"/>
              </w:placeholder>
              <w:temporary/>
              <w:showingPlcHdr/>
              <w15:appearance w15:val="hidden"/>
            </w:sdtPr>
            <w:sdtEndPr/>
            <w:sdtContent>
              <w:p w14:paraId="780640E6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5A8DA6B6F47D4C309416565EDFCC8142"/>
              </w:placeholder>
              <w:temporary/>
              <w:showingPlcHdr/>
              <w15:appearance w15:val="hidden"/>
            </w:sdtPr>
            <w:sdtEndPr/>
            <w:sdtContent>
              <w:p w14:paraId="22F4C2D9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EA546BA93D564BBFA381608AAD8FCDED"/>
              </w:placeholder>
              <w:temporary/>
              <w:showingPlcHdr/>
              <w15:appearance w15:val="hidden"/>
            </w:sdtPr>
            <w:sdtEndPr/>
            <w:sdtContent>
              <w:p w14:paraId="22E3CC16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181925E3" w14:textId="77777777" w:rsidR="004D3011" w:rsidRPr="0059649E" w:rsidRDefault="004D3011" w:rsidP="004D3011"/>
          <w:sdt>
            <w:sdtPr>
              <w:id w:val="67859272"/>
              <w:placeholder>
                <w:docPart w:val="2D2B11C54DB14B27A76F88C023138FCC"/>
              </w:placeholder>
              <w:temporary/>
              <w:showingPlcHdr/>
              <w15:appearance w15:val="hidden"/>
            </w:sdtPr>
            <w:sdtEndPr/>
            <w:sdtContent>
              <w:p w14:paraId="17CF2A4B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FC16DFB5027F4B46B2B37E58A67E3A78"/>
              </w:placeholder>
              <w:temporary/>
              <w:showingPlcHdr/>
              <w15:appearance w15:val="hidden"/>
            </w:sdtPr>
            <w:sdtEndPr/>
            <w:sdtContent>
              <w:p w14:paraId="019634E6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7A781120" w14:textId="77777777" w:rsidR="004D3011" w:rsidRPr="0059649E" w:rsidRDefault="004D3011" w:rsidP="004D3011"/>
          <w:sdt>
            <w:sdtPr>
              <w:id w:val="-240260293"/>
              <w:placeholder>
                <w:docPart w:val="C6377EA21D0B43F380197F68798EF891"/>
              </w:placeholder>
              <w:temporary/>
              <w:showingPlcHdr/>
              <w15:appearance w15:val="hidden"/>
            </w:sdtPr>
            <w:sdtEndPr/>
            <w:sdtContent>
              <w:p w14:paraId="6B35F3F5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775C458B27D0476A970DAE5582F12A55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0FDCE2A3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27EF3898" w14:textId="77777777" w:rsidR="004142CD" w:rsidRPr="0059649E" w:rsidRDefault="004142CD" w:rsidP="004142CD"/>
          <w:sdt>
            <w:sdtPr>
              <w:id w:val="-1444214663"/>
              <w:placeholder>
                <w:docPart w:val="449D655B5513453DB7C25EC1C5ADB9E3"/>
              </w:placeholder>
              <w:temporary/>
              <w:showingPlcHdr/>
              <w15:appearance w15:val="hidden"/>
            </w:sdtPr>
            <w:sdtEndPr/>
            <w:sdtContent>
              <w:p w14:paraId="1F5AED99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B5338C399AA348639B58823557C3EC4F"/>
              </w:placeholder>
              <w:temporary/>
              <w:showingPlcHdr/>
              <w15:appearance w15:val="hidden"/>
            </w:sdtPr>
            <w:sdtEndPr/>
            <w:sdtContent>
              <w:p w14:paraId="7E59B9E8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A0EDCAD3AFC34C1BBAF799BD284C8D5A"/>
              </w:placeholder>
              <w:temporary/>
              <w:showingPlcHdr/>
              <w15:appearance w15:val="hidden"/>
            </w:sdtPr>
            <w:sdtEndPr/>
            <w:sdtContent>
              <w:p w14:paraId="533DE361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91B9E551C7994628A7113D3BF0E37E74"/>
              </w:placeholder>
              <w:temporary/>
              <w:showingPlcHdr/>
              <w15:appearance w15:val="hidden"/>
            </w:sdtPr>
            <w:sdtEndPr/>
            <w:sdtContent>
              <w:p w14:paraId="0848E1E0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1D8C656740884496A598C1C13A283477"/>
              </w:placeholder>
              <w:temporary/>
              <w:showingPlcHdr/>
              <w15:appearance w15:val="hidden"/>
            </w:sdtPr>
            <w:sdtEndPr/>
            <w:sdtContent>
              <w:p w14:paraId="6F0DF57C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058F8F3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05E30172049495684CBBC961FCB8580"/>
              </w:placeholder>
              <w:temporary/>
              <w:showingPlcHdr/>
              <w15:appearance w15:val="hidden"/>
            </w:sdtPr>
            <w:sdtEndPr/>
            <w:sdtContent>
              <w:p w14:paraId="6F75B32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166C346" w14:textId="77777777" w:rsidR="00036450" w:rsidRPr="0059649E" w:rsidRDefault="00371DB5" w:rsidP="00B359E4">
            <w:pPr>
              <w:pStyle w:val="Ttulo4"/>
            </w:pPr>
            <w:sdt>
              <w:sdtPr>
                <w:id w:val="245614494"/>
                <w:placeholder>
                  <w:docPart w:val="C03C150525F248F9945DD2F3FF40C3C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2E5E21AF" w14:textId="77777777" w:rsidR="00036450" w:rsidRPr="0059649E" w:rsidRDefault="00371DB5" w:rsidP="00B359E4">
            <w:pPr>
              <w:pStyle w:val="Fecha"/>
            </w:pPr>
            <w:sdt>
              <w:sdtPr>
                <w:id w:val="201059472"/>
                <w:placeholder>
                  <w:docPart w:val="3227E85800964F63BD9F34AFFE81E7E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5CB5B4D95CF84938B45ABB385F5A6FB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6C3EF476" w14:textId="77777777" w:rsidR="00CC0C6D" w:rsidRPr="0059649E" w:rsidRDefault="00371DB5" w:rsidP="00CC0C6D">
            <w:sdt>
              <w:sdtPr>
                <w:id w:val="1002478056"/>
                <w:placeholder>
                  <w:docPart w:val="EE9FA866463F466EA00F8B9A2EEDBFFA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14:paraId="4635546B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06F468F6" w14:textId="77777777" w:rsidR="00036450" w:rsidRPr="0059649E" w:rsidRDefault="00371DB5" w:rsidP="00B359E4">
            <w:pPr>
              <w:pStyle w:val="Ttulo4"/>
            </w:pPr>
            <w:sdt>
              <w:sdtPr>
                <w:id w:val="1241451579"/>
                <w:placeholder>
                  <w:docPart w:val="948740074D404B9AA89D961EC11BC9A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696B61E8" w14:textId="77777777" w:rsidR="00036450" w:rsidRPr="0059649E" w:rsidRDefault="00371DB5" w:rsidP="00B359E4">
            <w:pPr>
              <w:pStyle w:val="Fecha"/>
            </w:pPr>
            <w:sdt>
              <w:sdtPr>
                <w:id w:val="-2093458329"/>
                <w:placeholder>
                  <w:docPart w:val="148380E369F74F4FBEA0DDAD7377C54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A6AA82678A784DDB89546C92DFBD353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5797F87E" w14:textId="77777777" w:rsidR="001424E5" w:rsidRPr="0059649E" w:rsidRDefault="00371DB5" w:rsidP="001424E5">
            <w:sdt>
              <w:sdtPr>
                <w:id w:val="520518218"/>
                <w:placeholder>
                  <w:docPart w:val="F6DDBEB89F6E4814BF0D0ECBCAA44260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7C24D33C" w14:textId="77777777" w:rsidR="004142CD" w:rsidRPr="0059649E" w:rsidRDefault="004142CD" w:rsidP="00036450"/>
          <w:sdt>
            <w:sdtPr>
              <w:id w:val="1001553383"/>
              <w:placeholder>
                <w:docPart w:val="E93A083274354C439BEA34BD067C894C"/>
              </w:placeholder>
              <w:temporary/>
              <w:showingPlcHdr/>
              <w15:appearance w15:val="hidden"/>
            </w:sdtPr>
            <w:sdtEndPr/>
            <w:sdtContent>
              <w:p w14:paraId="2BC8A05B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ABC8AC4" w14:textId="77777777" w:rsidR="00036450" w:rsidRPr="0059649E" w:rsidRDefault="00371DB5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93A120695C93460399B3475B17D819D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B46CEEF969E5478698FB969B51AC58E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3E245486" w14:textId="77777777" w:rsidR="00036450" w:rsidRPr="0059649E" w:rsidRDefault="00371DB5" w:rsidP="00B359E4">
            <w:pPr>
              <w:pStyle w:val="Fecha"/>
            </w:pPr>
            <w:sdt>
              <w:sdtPr>
                <w:id w:val="157580464"/>
                <w:placeholder>
                  <w:docPart w:val="4C053B92C29846D597A3352BAD0FAB0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D574CCC0B1F74717A5EE4F551EB8812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2CB71EC" w14:textId="77777777" w:rsidR="00036450" w:rsidRPr="0059649E" w:rsidRDefault="00371DB5" w:rsidP="00036450">
            <w:sdt>
              <w:sdtPr>
                <w:id w:val="2029511879"/>
                <w:placeholder>
                  <w:docPart w:val="E4E5858B58D74C2E8CE9FA05AC3CC0A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21DE2B06" w14:textId="77777777" w:rsidR="004D3011" w:rsidRPr="0059649E" w:rsidRDefault="004D3011" w:rsidP="00036450"/>
          <w:p w14:paraId="6325592C" w14:textId="77777777" w:rsidR="004D3011" w:rsidRPr="0059649E" w:rsidRDefault="00371DB5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92DF407A6850486584DE525592B12F8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4E36868AB2D742319DFAB10B454BE52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2ADADE94" w14:textId="77777777" w:rsidR="004D3011" w:rsidRPr="0059649E" w:rsidRDefault="00371DB5" w:rsidP="00B359E4">
            <w:pPr>
              <w:pStyle w:val="Fecha"/>
            </w:pPr>
            <w:sdt>
              <w:sdtPr>
                <w:id w:val="1427539568"/>
                <w:placeholder>
                  <w:docPart w:val="F186731A2272410687C6F0FF0C4C32E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E32DFDD164474644A764463871C096E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29999554" w14:textId="77777777" w:rsidR="004D3011" w:rsidRPr="0059649E" w:rsidRDefault="00371DB5" w:rsidP="004D3011">
            <w:sdt>
              <w:sdtPr>
                <w:id w:val="-448162616"/>
                <w:placeholder>
                  <w:docPart w:val="9EB28B8E9A684A2FA2A8715167B5FF0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04028EE3" w14:textId="77777777" w:rsidR="004D3011" w:rsidRPr="0059649E" w:rsidRDefault="004D3011" w:rsidP="00036450"/>
          <w:p w14:paraId="713045FF" w14:textId="77777777" w:rsidR="004D3011" w:rsidRPr="0059649E" w:rsidRDefault="00371DB5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CA9AB25DD01543369478D6AE82D7D11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C2ED3922C50D41FB81AC741611B6A32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63FA35EE" w14:textId="77777777" w:rsidR="004D3011" w:rsidRPr="0059649E" w:rsidRDefault="00371DB5" w:rsidP="00B359E4">
            <w:pPr>
              <w:pStyle w:val="Fecha"/>
            </w:pPr>
            <w:sdt>
              <w:sdtPr>
                <w:id w:val="-1949918139"/>
                <w:placeholder>
                  <w:docPart w:val="7F62A33F652744A0B53AE57170F0ABB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062F5210A9C24F699D81D07EA2CEF25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0F3D3B0" w14:textId="77777777" w:rsidR="004D3011" w:rsidRPr="0059649E" w:rsidRDefault="00371DB5" w:rsidP="004D3011">
            <w:sdt>
              <w:sdtPr>
                <w:id w:val="-1480993500"/>
                <w:placeholder>
                  <w:docPart w:val="F794C841E3D747D5A076C4AB989771B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750CD3D0" w14:textId="77777777" w:rsidR="004D3011" w:rsidRPr="0059649E" w:rsidRDefault="004D3011" w:rsidP="00036450"/>
          <w:sdt>
            <w:sdtPr>
              <w:id w:val="1669594239"/>
              <w:placeholder>
                <w:docPart w:val="59A3AA5D19694C1AB4A096686C476BCB"/>
              </w:placeholder>
              <w:temporary/>
              <w:showingPlcHdr/>
              <w15:appearance w15:val="hidden"/>
            </w:sdtPr>
            <w:sdtEndPr/>
            <w:sdtContent>
              <w:p w14:paraId="0826BA58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50C7651C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3EB02DAE" wp14:editId="07D5527E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763CC137" w14:textId="77777777" w:rsidR="0043117B" w:rsidRPr="0059649E" w:rsidRDefault="00371DB5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7D41" w14:textId="77777777" w:rsidR="00371DB5" w:rsidRDefault="00371DB5" w:rsidP="000C45FF">
      <w:r>
        <w:separator/>
      </w:r>
    </w:p>
  </w:endnote>
  <w:endnote w:type="continuationSeparator" w:id="0">
    <w:p w14:paraId="1D4FB11E" w14:textId="77777777" w:rsidR="00371DB5" w:rsidRDefault="00371DB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5CEE" w14:textId="77777777" w:rsidR="00371DB5" w:rsidRDefault="00371DB5" w:rsidP="000C45FF">
      <w:r>
        <w:separator/>
      </w:r>
    </w:p>
  </w:footnote>
  <w:footnote w:type="continuationSeparator" w:id="0">
    <w:p w14:paraId="1844C384" w14:textId="77777777" w:rsidR="00371DB5" w:rsidRDefault="00371DB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5DC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93D8A5C" wp14:editId="28F1D55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B5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71DB5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8F8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fe\AppData\Local\Microsoft\Office\16.0\DTS\es-ES%7b3A9ACFEE-3575-4261-96AA-C1DD2A19F46C%7d\%7bCB6E83FD-D60E-4314-BD6B-E3CCDD8D0286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D431193D7484BA72C550AFA38A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BEEE6-D286-40F6-A416-17B0B7966DCF}"/>
      </w:docPartPr>
      <w:docPartBody>
        <w:p w:rsidR="00000000" w:rsidRDefault="00081577">
          <w:pPr>
            <w:pStyle w:val="09ED431193D7484BA72C550AFA38A6B5"/>
          </w:pPr>
          <w:r w:rsidRPr="0059649E">
            <w:rPr>
              <w:lang w:bidi="es-ES"/>
            </w:rPr>
            <w:t>Nombre</w:t>
          </w:r>
          <w:r w:rsidRPr="0059649E">
            <w:rPr>
              <w:lang w:bidi="es-ES"/>
            </w:rPr>
            <w:br/>
            <w:t>Aquí</w:t>
          </w:r>
        </w:p>
      </w:docPartBody>
    </w:docPart>
    <w:docPart>
      <w:docPartPr>
        <w:name w:val="F845960139FC4A23B8B9E25784085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1628-0277-47ED-AF5C-A9DB66135275}"/>
      </w:docPartPr>
      <w:docPartBody>
        <w:p w:rsidR="00000000" w:rsidRDefault="00081577">
          <w:pPr>
            <w:pStyle w:val="F845960139FC4A23B8B9E25784085C81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1ED179130FCB43E2985DBD35DFFC4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7822-823E-4BA5-B2ED-1CAA5980808F}"/>
      </w:docPartPr>
      <w:docPartBody>
        <w:p w:rsidR="00000000" w:rsidRDefault="00081577">
          <w:pPr>
            <w:pStyle w:val="1ED179130FCB43E2985DBD35DFFC4DD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D9AA241ACFDE4EDC971D186CB8084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055AC-9364-4A19-B9F1-02A06D2E380E}"/>
      </w:docPartPr>
      <w:docPartBody>
        <w:p w:rsidR="00081577" w:rsidRPr="0059649E" w:rsidRDefault="00081577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</w:r>
        </w:p>
        <w:p w:rsidR="00081577" w:rsidRPr="0059649E" w:rsidRDefault="00081577" w:rsidP="009260CD"/>
        <w:p w:rsidR="00000000" w:rsidRDefault="00081577">
          <w:pPr>
            <w:pStyle w:val="D9AA241ACFDE4EDC971D186CB808498A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DC46CFCB5AA34C42B55B1A6F3D46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CB081-DCCC-4F20-A4A1-57CB9ED737FD}"/>
      </w:docPartPr>
      <w:docPartBody>
        <w:p w:rsidR="00000000" w:rsidRDefault="00081577">
          <w:pPr>
            <w:pStyle w:val="DC46CFCB5AA34C42B55B1A6F3D46459A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5A8DA6B6F47D4C309416565EDFCC8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D80D2-5EE8-4C83-A290-909EB914AD9C}"/>
      </w:docPartPr>
      <w:docPartBody>
        <w:p w:rsidR="00000000" w:rsidRDefault="00081577">
          <w:pPr>
            <w:pStyle w:val="5A8DA6B6F47D4C309416565EDFCC8142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EA546BA93D564BBFA381608AAD8F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9A91A-B223-41EC-827E-717B6935AB54}"/>
      </w:docPartPr>
      <w:docPartBody>
        <w:p w:rsidR="00000000" w:rsidRDefault="00081577">
          <w:pPr>
            <w:pStyle w:val="EA546BA93D564BBFA381608AAD8FCDED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2D2B11C54DB14B27A76F88C023138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28468-E767-418A-8DE7-F044B6A82BB6}"/>
      </w:docPartPr>
      <w:docPartBody>
        <w:p w:rsidR="00000000" w:rsidRDefault="00081577">
          <w:pPr>
            <w:pStyle w:val="2D2B11C54DB14B27A76F88C023138FCC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FC16DFB5027F4B46B2B37E58A67E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AC495-E7F6-4124-8203-613A86DEA45A}"/>
      </w:docPartPr>
      <w:docPartBody>
        <w:p w:rsidR="00000000" w:rsidRDefault="00081577">
          <w:pPr>
            <w:pStyle w:val="FC16DFB5027F4B46B2B37E58A67E3A78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C6377EA21D0B43F380197F68798EF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9D83F-44F1-4CD4-A8D6-CB87AFB6B171}"/>
      </w:docPartPr>
      <w:docPartBody>
        <w:p w:rsidR="00000000" w:rsidRDefault="00081577">
          <w:pPr>
            <w:pStyle w:val="C6377EA21D0B43F380197F68798EF891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75C458B27D0476A970DAE5582F12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0B52-EED8-4B93-8E51-8778F6D21661}"/>
      </w:docPartPr>
      <w:docPartBody>
        <w:p w:rsidR="00000000" w:rsidRDefault="00081577">
          <w:pPr>
            <w:pStyle w:val="775C458B27D0476A970DAE5582F12A55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 w:rsidR="00000000"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449D655B5513453DB7C25EC1C5ADB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85B67-94E6-487E-A1DA-B4FF4774226B}"/>
      </w:docPartPr>
      <w:docPartBody>
        <w:p w:rsidR="00000000" w:rsidRDefault="00081577">
          <w:pPr>
            <w:pStyle w:val="449D655B5513453DB7C25EC1C5ADB9E3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B5338C399AA348639B58823557C3E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CC581-89AE-447B-AFDD-77B9D5AA03E4}"/>
      </w:docPartPr>
      <w:docPartBody>
        <w:p w:rsidR="00000000" w:rsidRDefault="00081577">
          <w:pPr>
            <w:pStyle w:val="B5338C399AA348639B58823557C3EC4F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A0EDCAD3AFC34C1BBAF799BD284C8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760F7-A925-4316-AE56-48A25F6CFA36}"/>
      </w:docPartPr>
      <w:docPartBody>
        <w:p w:rsidR="00000000" w:rsidRDefault="00081577">
          <w:pPr>
            <w:pStyle w:val="A0EDCAD3AFC34C1BBAF799BD284C8D5A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91B9E551C7994628A7113D3BF0E37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E879-577D-428F-8DE1-A8EC1629E2E9}"/>
      </w:docPartPr>
      <w:docPartBody>
        <w:p w:rsidR="00000000" w:rsidRDefault="00081577">
          <w:pPr>
            <w:pStyle w:val="91B9E551C7994628A7113D3BF0E37E74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1D8C656740884496A598C1C13A283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FB205-1C28-42B3-90C9-2966CADF4FB8}"/>
      </w:docPartPr>
      <w:docPartBody>
        <w:p w:rsidR="00000000" w:rsidRDefault="00081577">
          <w:pPr>
            <w:pStyle w:val="1D8C656740884496A598C1C13A283477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805E30172049495684CBBC961FCB8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5C33E-B4FA-47A0-8C60-BC63F143A771}"/>
      </w:docPartPr>
      <w:docPartBody>
        <w:p w:rsidR="00000000" w:rsidRDefault="00081577">
          <w:pPr>
            <w:pStyle w:val="805E30172049495684CBBC961FCB8580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C03C150525F248F9945DD2F3FF40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7EA38-0589-47A9-9A94-872131319290}"/>
      </w:docPartPr>
      <w:docPartBody>
        <w:p w:rsidR="00000000" w:rsidRDefault="00081577">
          <w:pPr>
            <w:pStyle w:val="C03C150525F248F9945DD2F3FF40C3C7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3227E85800964F63BD9F34AFFE81E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9C8B-1578-458B-BFB8-769DA14687A8}"/>
      </w:docPartPr>
      <w:docPartBody>
        <w:p w:rsidR="00000000" w:rsidRDefault="00081577">
          <w:pPr>
            <w:pStyle w:val="3227E85800964F63BD9F34AFFE81E7EF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CB5B4D95CF84938B45ABB385F5A6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765E-050D-47DE-AB9F-1E03AD722C12}"/>
      </w:docPartPr>
      <w:docPartBody>
        <w:p w:rsidR="00000000" w:rsidRDefault="00081577">
          <w:pPr>
            <w:pStyle w:val="5CB5B4D95CF84938B45ABB385F5A6FB0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EE9FA866463F466EA00F8B9A2EED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6E4A1-F192-472D-8750-1A3777EE8B20}"/>
      </w:docPartPr>
      <w:docPartBody>
        <w:p w:rsidR="00000000" w:rsidRDefault="00081577">
          <w:pPr>
            <w:pStyle w:val="EE9FA866463F466EA00F8B9A2EEDBFFA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948740074D404B9AA89D961EC11BC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1E546-765A-410D-8B62-350F75962FB7}"/>
      </w:docPartPr>
      <w:docPartBody>
        <w:p w:rsidR="00000000" w:rsidRDefault="00081577">
          <w:pPr>
            <w:pStyle w:val="948740074D404B9AA89D961EC11BC9A6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148380E369F74F4FBEA0DDAD7377C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D2B4-BF9D-4732-B093-B9631DADFC04}"/>
      </w:docPartPr>
      <w:docPartBody>
        <w:p w:rsidR="00000000" w:rsidRDefault="00081577">
          <w:pPr>
            <w:pStyle w:val="148380E369F74F4FBEA0DDAD7377C545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A6AA82678A784DDB89546C92DFBD3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AF77-59D0-4089-A0A5-2678DE83F471}"/>
      </w:docPartPr>
      <w:docPartBody>
        <w:p w:rsidR="00000000" w:rsidRDefault="00081577">
          <w:pPr>
            <w:pStyle w:val="A6AA82678A784DDB89546C92DFBD3531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F6DDBEB89F6E4814BF0D0ECBCAA4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21E1-C820-49D1-8F3D-156020D9794D}"/>
      </w:docPartPr>
      <w:docPartBody>
        <w:p w:rsidR="00000000" w:rsidRDefault="00081577">
          <w:pPr>
            <w:pStyle w:val="F6DDBEB89F6E4814BF0D0ECBCAA44260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E93A083274354C439BEA34BD067C8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2889-397B-47E4-AA9E-4ECE0B08C111}"/>
      </w:docPartPr>
      <w:docPartBody>
        <w:p w:rsidR="00000000" w:rsidRDefault="00081577">
          <w:pPr>
            <w:pStyle w:val="E93A083274354C439BEA34BD067C894C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93A120695C93460399B3475B17D81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9B72-A454-40E9-975B-BB93694A58AF}"/>
      </w:docPartPr>
      <w:docPartBody>
        <w:p w:rsidR="00000000" w:rsidRDefault="00081577">
          <w:pPr>
            <w:pStyle w:val="93A120695C93460399B3475B17D819D3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B46CEEF969E5478698FB969B51AC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554E3-1986-4BBA-AC55-17A92899668D}"/>
      </w:docPartPr>
      <w:docPartBody>
        <w:p w:rsidR="00000000" w:rsidRDefault="00081577">
          <w:pPr>
            <w:pStyle w:val="B46CEEF969E5478698FB969B51AC58EC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4C053B92C29846D597A3352BAD0FA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46A98-F8D6-4150-BEB2-253A41E79569}"/>
      </w:docPartPr>
      <w:docPartBody>
        <w:p w:rsidR="00000000" w:rsidRDefault="00081577">
          <w:pPr>
            <w:pStyle w:val="4C053B92C29846D597A3352BAD0FAB00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D574CCC0B1F74717A5EE4F551EB8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143EA-A27A-45EE-ACF2-17606A4FEAAE}"/>
      </w:docPartPr>
      <w:docPartBody>
        <w:p w:rsidR="00000000" w:rsidRDefault="00081577">
          <w:pPr>
            <w:pStyle w:val="D574CCC0B1F74717A5EE4F551EB88127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E4E5858B58D74C2E8CE9FA05AC3CC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9EEDB-4B72-4FB0-B022-DDBD67BF6B6C}"/>
      </w:docPartPr>
      <w:docPartBody>
        <w:p w:rsidR="00000000" w:rsidRDefault="00081577">
          <w:pPr>
            <w:pStyle w:val="E4E5858B58D74C2E8CE9FA05AC3CC0AA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92DF407A6850486584DE525592B12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5F537-2769-4A4D-B12E-0EBCD2804962}"/>
      </w:docPartPr>
      <w:docPartBody>
        <w:p w:rsidR="00000000" w:rsidRDefault="00081577">
          <w:pPr>
            <w:pStyle w:val="92DF407A6850486584DE525592B12F86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4E36868AB2D742319DFAB10B454B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85D62-DEA2-4715-A204-7935C69C6EDE}"/>
      </w:docPartPr>
      <w:docPartBody>
        <w:p w:rsidR="00000000" w:rsidRDefault="00081577">
          <w:pPr>
            <w:pStyle w:val="4E36868AB2D742319DFAB10B454BE520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F186731A2272410687C6F0FF0C4C3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7160-2204-40C4-9D65-46DA95EC542A}"/>
      </w:docPartPr>
      <w:docPartBody>
        <w:p w:rsidR="00000000" w:rsidRDefault="00081577">
          <w:pPr>
            <w:pStyle w:val="F186731A2272410687C6F0FF0C4C32E3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E32DFDD164474644A764463871C09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56999-724B-427E-B21C-2FB3B588F6D2}"/>
      </w:docPartPr>
      <w:docPartBody>
        <w:p w:rsidR="00000000" w:rsidRDefault="00081577">
          <w:pPr>
            <w:pStyle w:val="E32DFDD164474644A764463871C096E3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9EB28B8E9A684A2FA2A8715167B5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C96D-359E-40E8-BB00-486EAA9443FB}"/>
      </w:docPartPr>
      <w:docPartBody>
        <w:p w:rsidR="00000000" w:rsidRDefault="00081577">
          <w:pPr>
            <w:pStyle w:val="9EB28B8E9A684A2FA2A8715167B5FF0C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CA9AB25DD01543369478D6AE82D7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23C89-80D0-4B1A-9C46-8B029303EF99}"/>
      </w:docPartPr>
      <w:docPartBody>
        <w:p w:rsidR="00000000" w:rsidRDefault="00081577">
          <w:pPr>
            <w:pStyle w:val="CA9AB25DD01543369478D6AE82D7D11D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C2ED3922C50D41FB81AC741611B6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7BBB-843F-47AC-AEAC-032D0AB827D9}"/>
      </w:docPartPr>
      <w:docPartBody>
        <w:p w:rsidR="00000000" w:rsidRDefault="00081577">
          <w:pPr>
            <w:pStyle w:val="C2ED3922C50D41FB81AC741611B6A32D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7F62A33F652744A0B53AE57170F0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2827-7106-4D55-AD12-E3D7B428F3AE}"/>
      </w:docPartPr>
      <w:docPartBody>
        <w:p w:rsidR="00000000" w:rsidRDefault="00081577">
          <w:pPr>
            <w:pStyle w:val="7F62A33F652744A0B53AE57170F0ABBD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062F5210A9C24F699D81D07EA2CEF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3B6DA-5DA1-4FA0-8F9F-05C70652D20A}"/>
      </w:docPartPr>
      <w:docPartBody>
        <w:p w:rsidR="00000000" w:rsidRDefault="00081577">
          <w:pPr>
            <w:pStyle w:val="062F5210A9C24F699D81D07EA2CEF25C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F794C841E3D747D5A076C4AB98977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26FCA-34CA-4679-9D08-C385F256340E}"/>
      </w:docPartPr>
      <w:docPartBody>
        <w:p w:rsidR="00000000" w:rsidRDefault="00081577">
          <w:pPr>
            <w:pStyle w:val="F794C841E3D747D5A076C4AB989771B2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59A3AA5D19694C1AB4A096686C476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0A13F-252A-4E27-801F-FC055AD4FC4E}"/>
      </w:docPartPr>
      <w:docPartBody>
        <w:p w:rsidR="00000000" w:rsidRDefault="00081577">
          <w:pPr>
            <w:pStyle w:val="59A3AA5D19694C1AB4A096686C476BCB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ED431193D7484BA72C550AFA38A6B5">
    <w:name w:val="09ED431193D7484BA72C550AFA38A6B5"/>
  </w:style>
  <w:style w:type="paragraph" w:customStyle="1" w:styleId="F845960139FC4A23B8B9E25784085C81">
    <w:name w:val="F845960139FC4A23B8B9E25784085C81"/>
  </w:style>
  <w:style w:type="paragraph" w:customStyle="1" w:styleId="1ED179130FCB43E2985DBD35DFFC4DDC">
    <w:name w:val="1ED179130FCB43E2985DBD35DFFC4DDC"/>
  </w:style>
  <w:style w:type="paragraph" w:customStyle="1" w:styleId="D9AA241ACFDE4EDC971D186CB808498A">
    <w:name w:val="D9AA241ACFDE4EDC971D186CB808498A"/>
  </w:style>
  <w:style w:type="paragraph" w:customStyle="1" w:styleId="DC46CFCB5AA34C42B55B1A6F3D46459A">
    <w:name w:val="DC46CFCB5AA34C42B55B1A6F3D46459A"/>
  </w:style>
  <w:style w:type="paragraph" w:customStyle="1" w:styleId="5A8DA6B6F47D4C309416565EDFCC8142">
    <w:name w:val="5A8DA6B6F47D4C309416565EDFCC8142"/>
  </w:style>
  <w:style w:type="paragraph" w:customStyle="1" w:styleId="EA546BA93D564BBFA381608AAD8FCDED">
    <w:name w:val="EA546BA93D564BBFA381608AAD8FCDED"/>
  </w:style>
  <w:style w:type="paragraph" w:customStyle="1" w:styleId="2D2B11C54DB14B27A76F88C023138FCC">
    <w:name w:val="2D2B11C54DB14B27A76F88C023138FCC"/>
  </w:style>
  <w:style w:type="paragraph" w:customStyle="1" w:styleId="FC16DFB5027F4B46B2B37E58A67E3A78">
    <w:name w:val="FC16DFB5027F4B46B2B37E58A67E3A78"/>
  </w:style>
  <w:style w:type="paragraph" w:customStyle="1" w:styleId="C6377EA21D0B43F380197F68798EF891">
    <w:name w:val="C6377EA21D0B43F380197F68798EF891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75C458B27D0476A970DAE5582F12A55">
    <w:name w:val="775C458B27D0476A970DAE5582F12A55"/>
  </w:style>
  <w:style w:type="paragraph" w:customStyle="1" w:styleId="449D655B5513453DB7C25EC1C5ADB9E3">
    <w:name w:val="449D655B5513453DB7C25EC1C5ADB9E3"/>
  </w:style>
  <w:style w:type="paragraph" w:customStyle="1" w:styleId="B5338C399AA348639B58823557C3EC4F">
    <w:name w:val="B5338C399AA348639B58823557C3EC4F"/>
  </w:style>
  <w:style w:type="paragraph" w:customStyle="1" w:styleId="A0EDCAD3AFC34C1BBAF799BD284C8D5A">
    <w:name w:val="A0EDCAD3AFC34C1BBAF799BD284C8D5A"/>
  </w:style>
  <w:style w:type="paragraph" w:customStyle="1" w:styleId="91B9E551C7994628A7113D3BF0E37E74">
    <w:name w:val="91B9E551C7994628A7113D3BF0E37E74"/>
  </w:style>
  <w:style w:type="paragraph" w:customStyle="1" w:styleId="1D8C656740884496A598C1C13A283477">
    <w:name w:val="1D8C656740884496A598C1C13A283477"/>
  </w:style>
  <w:style w:type="paragraph" w:customStyle="1" w:styleId="805E30172049495684CBBC961FCB8580">
    <w:name w:val="805E30172049495684CBBC961FCB8580"/>
  </w:style>
  <w:style w:type="paragraph" w:customStyle="1" w:styleId="C03C150525F248F9945DD2F3FF40C3C7">
    <w:name w:val="C03C150525F248F9945DD2F3FF40C3C7"/>
  </w:style>
  <w:style w:type="paragraph" w:customStyle="1" w:styleId="3227E85800964F63BD9F34AFFE81E7EF">
    <w:name w:val="3227E85800964F63BD9F34AFFE81E7EF"/>
  </w:style>
  <w:style w:type="paragraph" w:customStyle="1" w:styleId="5CB5B4D95CF84938B45ABB385F5A6FB0">
    <w:name w:val="5CB5B4D95CF84938B45ABB385F5A6FB0"/>
  </w:style>
  <w:style w:type="paragraph" w:customStyle="1" w:styleId="EE9FA866463F466EA00F8B9A2EEDBFFA">
    <w:name w:val="EE9FA866463F466EA00F8B9A2EEDBFFA"/>
  </w:style>
  <w:style w:type="paragraph" w:customStyle="1" w:styleId="948740074D404B9AA89D961EC11BC9A6">
    <w:name w:val="948740074D404B9AA89D961EC11BC9A6"/>
  </w:style>
  <w:style w:type="paragraph" w:customStyle="1" w:styleId="148380E369F74F4FBEA0DDAD7377C545">
    <w:name w:val="148380E369F74F4FBEA0DDAD7377C545"/>
  </w:style>
  <w:style w:type="paragraph" w:customStyle="1" w:styleId="A6AA82678A784DDB89546C92DFBD3531">
    <w:name w:val="A6AA82678A784DDB89546C92DFBD3531"/>
  </w:style>
  <w:style w:type="paragraph" w:customStyle="1" w:styleId="F6DDBEB89F6E4814BF0D0ECBCAA44260">
    <w:name w:val="F6DDBEB89F6E4814BF0D0ECBCAA44260"/>
  </w:style>
  <w:style w:type="paragraph" w:customStyle="1" w:styleId="E93A083274354C439BEA34BD067C894C">
    <w:name w:val="E93A083274354C439BEA34BD067C894C"/>
  </w:style>
  <w:style w:type="paragraph" w:customStyle="1" w:styleId="93A120695C93460399B3475B17D819D3">
    <w:name w:val="93A120695C93460399B3475B17D819D3"/>
  </w:style>
  <w:style w:type="paragraph" w:customStyle="1" w:styleId="B46CEEF969E5478698FB969B51AC58EC">
    <w:name w:val="B46CEEF969E5478698FB969B51AC58EC"/>
  </w:style>
  <w:style w:type="paragraph" w:customStyle="1" w:styleId="4C053B92C29846D597A3352BAD0FAB00">
    <w:name w:val="4C053B92C29846D597A3352BAD0FAB00"/>
  </w:style>
  <w:style w:type="paragraph" w:customStyle="1" w:styleId="D574CCC0B1F74717A5EE4F551EB88127">
    <w:name w:val="D574CCC0B1F74717A5EE4F551EB88127"/>
  </w:style>
  <w:style w:type="paragraph" w:customStyle="1" w:styleId="E4E5858B58D74C2E8CE9FA05AC3CC0AA">
    <w:name w:val="E4E5858B58D74C2E8CE9FA05AC3CC0AA"/>
  </w:style>
  <w:style w:type="paragraph" w:customStyle="1" w:styleId="92DF407A6850486584DE525592B12F86">
    <w:name w:val="92DF407A6850486584DE525592B12F86"/>
  </w:style>
  <w:style w:type="paragraph" w:customStyle="1" w:styleId="4E36868AB2D742319DFAB10B454BE520">
    <w:name w:val="4E36868AB2D742319DFAB10B454BE520"/>
  </w:style>
  <w:style w:type="paragraph" w:customStyle="1" w:styleId="F186731A2272410687C6F0FF0C4C32E3">
    <w:name w:val="F186731A2272410687C6F0FF0C4C32E3"/>
  </w:style>
  <w:style w:type="paragraph" w:customStyle="1" w:styleId="E32DFDD164474644A764463871C096E3">
    <w:name w:val="E32DFDD164474644A764463871C096E3"/>
  </w:style>
  <w:style w:type="paragraph" w:customStyle="1" w:styleId="9EB28B8E9A684A2FA2A8715167B5FF0C">
    <w:name w:val="9EB28B8E9A684A2FA2A8715167B5FF0C"/>
  </w:style>
  <w:style w:type="paragraph" w:customStyle="1" w:styleId="CA9AB25DD01543369478D6AE82D7D11D">
    <w:name w:val="CA9AB25DD01543369478D6AE82D7D11D"/>
  </w:style>
  <w:style w:type="paragraph" w:customStyle="1" w:styleId="C2ED3922C50D41FB81AC741611B6A32D">
    <w:name w:val="C2ED3922C50D41FB81AC741611B6A32D"/>
  </w:style>
  <w:style w:type="paragraph" w:customStyle="1" w:styleId="7F62A33F652744A0B53AE57170F0ABBD">
    <w:name w:val="7F62A33F652744A0B53AE57170F0ABBD"/>
  </w:style>
  <w:style w:type="paragraph" w:customStyle="1" w:styleId="062F5210A9C24F699D81D07EA2CEF25C">
    <w:name w:val="062F5210A9C24F699D81D07EA2CEF25C"/>
  </w:style>
  <w:style w:type="paragraph" w:customStyle="1" w:styleId="F794C841E3D747D5A076C4AB989771B2">
    <w:name w:val="F794C841E3D747D5A076C4AB989771B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59A3AA5D19694C1AB4A096686C476BCB">
    <w:name w:val="59A3AA5D19694C1AB4A096686C476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71af3243-3dd4-4a8d-8c0d-dd76da1f02a5"/>
    <ds:schemaRef ds:uri="http://www.w3.org/XML/1998/namespace"/>
    <ds:schemaRef ds:uri="16c05727-aa75-4e4a-9b5f-8a80a1165891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{CB6E83FD-D60E-4314-BD6B-E3CCDD8D0286}tf00546271_win32</Template>
  <TotalTime>0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2021-10-04T14:32:00Z</dcterms:created>
  <dcterms:modified xsi:type="dcterms:W3CDTF">2021-10-04T14:32:00Z</dcterms:modified>
</cp:coreProperties>
</file>